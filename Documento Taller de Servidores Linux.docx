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6322550B" w14:textId="77777777" w:rsidR="00172D10" w:rsidRDefault="001C62C8">
          <w:r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1284D7B4" wp14:editId="0D53C027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upo 27" descr="Forma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áfico 13" descr="hexágono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áfico 14" descr="hexágono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áfico 15" descr="hexágono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hexágono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9C18F6B" id="Grupo 27" o:spid="_x0000_s1026" alt="Forma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3" o:spid="_x0000_s1027" type="#_x0000_t75" alt="hexágono 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">
                      <v:imagedata r:id="rId16" o:title="hexágono 1"/>
                    </v:shape>
                    <v:shape id="Gráfico 14" o:spid="_x0000_s1028" type="#_x0000_t75" alt="hexágono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">
                      <v:imagedata r:id="rId17" o:title="hexágono 2"/>
                    </v:shape>
                    <v:shape id="Gráfico 15" o:spid="_x0000_s1029" type="#_x0000_t75" alt="hexágono 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">
                      <v:imagedata r:id="rId18" o:title="hexágono 4"/>
                    </v:shape>
                    <v:shape id="Gráfico 16" o:spid="_x0000_s1030" type="#_x0000_t75" alt="hexágono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">
                      <v:imagedata r:id="rId19" o:title="hexágono 3"/>
                    </v:shape>
                  </v:group>
                </w:pict>
              </mc:Fallback>
            </mc:AlternateContent>
          </w:r>
        </w:p>
        <w:tbl>
          <w:tblPr>
            <w:tblStyle w:val="Tablanormal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32ACE4A3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372572AB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es-ES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60FF4EA4" wp14:editId="3D78C571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ángulo 18" title="Línea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0272BC73" id="Rectángulo 18" o:spid="_x0000_s1026" alt="Título: Línea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inline distT="0" distB="0" distL="0" distR="0" wp14:anchorId="5D3B4E0D" wp14:editId="077CDC53">
                          <wp:extent cx="6697389" cy="853440"/>
                          <wp:effectExtent l="0" t="0" r="0" b="3810"/>
                          <wp:docPr id="24" name="Cuadro de texto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853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746EFE" w14:textId="20585CB9" w:rsidR="007D0DB7" w:rsidRPr="008A25CD" w:rsidRDefault="00282E00" w:rsidP="002A2E02">
                                      <w:pPr>
                                        <w:pStyle w:val="Estilo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es-ES"/>
                                        </w:rPr>
                                        <w:t>TALLER DE SERVIDORES LINUX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5D3B4E0D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4" o:spid="_x0000_s1026" type="#_x0000_t202" style="width:527.35pt;height:6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" filled="f" stroked="f">
                          <v:textbox>
                            <w:txbxContent>
                              <w:p w14:paraId="5B746EFE" w14:textId="20585CB9" w:rsidR="007D0DB7" w:rsidRPr="008A25CD" w:rsidRDefault="00282E00" w:rsidP="002A2E02">
                                <w:pPr>
                                  <w:pStyle w:val="Estilo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es-ES"/>
                                  </w:rPr>
                                  <w:t>TALLER DE SERVIDORES LINUX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6F16B13A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2DCC04E0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inline distT="0" distB="0" distL="0" distR="0" wp14:anchorId="50721A2A" wp14:editId="44629D04">
                          <wp:extent cx="4839234" cy="818968"/>
                          <wp:effectExtent l="0" t="0" r="0" b="635"/>
                          <wp:docPr id="25" name="Cuadro de texto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4839234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EC332F" w14:textId="3F9B025F" w:rsidR="007D0DB7" w:rsidRDefault="00282E00" w:rsidP="002A2E02">
                                      <w:pPr>
                                        <w:pStyle w:val="Subttulo"/>
                                        <w:jc w:val="center"/>
                                      </w:pPr>
                                      <w:r>
                                        <w:rPr>
                                          <w:lang w:bidi="es-ES"/>
                                        </w:rPr>
                                        <w:t>OBLIGATORIO -</w:t>
                                      </w:r>
                                      <w:r w:rsidR="007D0DB7">
                                        <w:rPr>
                                          <w:lang w:bidi="es-ES"/>
                                        </w:rPr>
                                        <w:t>ENTREGA FINAL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0721A2A" id="Cuadro de texto 25" o:spid="_x0000_s1027" type="#_x0000_t202" style="width:381.0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" filled="f" stroked="f">
                          <v:textbox>
                            <w:txbxContent>
                              <w:p w14:paraId="62EC332F" w14:textId="3F9B025F" w:rsidR="007D0DB7" w:rsidRDefault="00282E00" w:rsidP="002A2E02">
                                <w:pPr>
                                  <w:pStyle w:val="Subttulo"/>
                                  <w:jc w:val="center"/>
                                </w:pPr>
                                <w:r>
                                  <w:rPr>
                                    <w:lang w:bidi="es-ES"/>
                                  </w:rPr>
                                  <w:t>OBLIGATORIO -</w:t>
                                </w:r>
                                <w:r w:rsidR="007D0DB7">
                                  <w:rPr>
                                    <w:lang w:bidi="es-ES"/>
                                  </w:rPr>
                                  <w:t>ENTREGA FINAL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06E3E00B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31A001E8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5499F6DB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inline distT="0" distB="0" distL="0" distR="0" wp14:anchorId="162E818A" wp14:editId="1F6328CC">
                          <wp:extent cx="5248275" cy="1546860"/>
                          <wp:effectExtent l="0" t="0" r="0" b="0"/>
                          <wp:docPr id="26" name="Cuadro de texto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248275" cy="154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FD78B8C" w14:textId="77777777" w:rsidR="007D0DB7" w:rsidRDefault="007D0DB7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</w:pPr>
                                    </w:p>
                                    <w:p w14:paraId="4F852FFE" w14:textId="41E2AC74" w:rsidR="007D0DB7" w:rsidRDefault="007D0DB7" w:rsidP="00B355A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 xml:space="preserve">INTEGRANTES: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ab/>
                                      </w:r>
                                      <w:r w:rsidRPr="00B355A8"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 xml:space="preserve">Victoria </w:t>
                                      </w:r>
                                      <w:proofErr w:type="spellStart"/>
                                      <w:r w:rsidRPr="00B355A8"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>Gallardo</w:t>
                                      </w:r>
                                      <w:proofErr w:type="spellEnd"/>
                                      <w:r w:rsidRPr="00B355A8"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 xml:space="preserve"> (207154)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 xml:space="preserve">, Ignacio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>Tabárez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 xml:space="preserve"> (173307) y </w:t>
                                      </w:r>
                                      <w:r w:rsidR="00282E00"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>Luciano Villa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 xml:space="preserve"> (258562)</w:t>
                                      </w:r>
                                    </w:p>
                                    <w:p w14:paraId="2FFEC1DF" w14:textId="3A20D24E" w:rsidR="00282E00" w:rsidRDefault="00282E00" w:rsidP="00282E00">
                                      <w:pP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 xml:space="preserve">PROFESOR: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ab/>
                                        <w:t>Enrique Verdes</w:t>
                                      </w:r>
                                    </w:p>
                                    <w:p w14:paraId="1830DD05" w14:textId="74CF9A49" w:rsidR="00282E00" w:rsidRDefault="00282E00" w:rsidP="00282E00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 xml:space="preserve">10 de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>Agosto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 xml:space="preserve"> de 2021</w:t>
                                      </w:r>
                                    </w:p>
                                    <w:p w14:paraId="3B13AE2A" w14:textId="16B8EDBD" w:rsidR="007D0DB7" w:rsidRDefault="007D0DB7" w:rsidP="00B355A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br/>
                                      </w:r>
                                    </w:p>
                                    <w:p w14:paraId="2CFBB6DC" w14:textId="465658F4" w:rsidR="007D0DB7" w:rsidRPr="00B355A8" w:rsidRDefault="007D0DB7" w:rsidP="00B355A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 xml:space="preserve">Ignacio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>Tabárez</w:t>
                                      </w:r>
                                      <w:proofErr w:type="spellEnd"/>
                                    </w:p>
                                    <w:p w14:paraId="18631591" w14:textId="7D8C60C5" w:rsidR="007D0DB7" w:rsidRPr="005D120C" w:rsidRDefault="007D0DB7" w:rsidP="00B355A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bidi="es-ES"/>
                                        </w:rPr>
                                        <w:t>Ignacio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62E818A" id="Cuadro de texto 26" o:spid="_x0000_s1028" type="#_x0000_t202" style="width:413.25pt;height:1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" filled="f" stroked="f">
                          <v:textbox>
                            <w:txbxContent>
                              <w:p w14:paraId="0FD78B8C" w14:textId="77777777" w:rsidR="007D0DB7" w:rsidRDefault="007D0DB7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  <w:lang w:bidi="es-ES"/>
                                  </w:rPr>
                                </w:pPr>
                              </w:p>
                              <w:p w14:paraId="4F852FFE" w14:textId="41E2AC74" w:rsidR="007D0DB7" w:rsidRDefault="007D0DB7" w:rsidP="00B355A8">
                                <w:pPr>
                                  <w:jc w:val="center"/>
                                  <w:rPr>
                                    <w:color w:val="FFFFFF" w:themeColor="background1"/>
                                    <w:lang w:bidi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 xml:space="preserve">INTEGRANTES: </w: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ab/>
                                </w:r>
                                <w:r w:rsidRPr="00B355A8">
                                  <w:rPr>
                                    <w:color w:val="FFFFFF" w:themeColor="background1"/>
                                    <w:lang w:bidi="es-ES"/>
                                  </w:rPr>
                                  <w:t xml:space="preserve">Victoria </w:t>
                                </w:r>
                                <w:proofErr w:type="spellStart"/>
                                <w:r w:rsidRPr="00B355A8">
                                  <w:rPr>
                                    <w:color w:val="FFFFFF" w:themeColor="background1"/>
                                    <w:lang w:bidi="es-ES"/>
                                  </w:rPr>
                                  <w:t>Gallardo</w:t>
                                </w:r>
                                <w:proofErr w:type="spellEnd"/>
                                <w:r w:rsidRPr="00B355A8">
                                  <w:rPr>
                                    <w:color w:val="FFFFFF" w:themeColor="background1"/>
                                    <w:lang w:bidi="es-ES"/>
                                  </w:rPr>
                                  <w:t xml:space="preserve"> (207154)</w: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 xml:space="preserve">, Ignacio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>Tabárez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 xml:space="preserve"> (173307) y </w:t>
                                </w:r>
                                <w:r w:rsidR="00282E00">
                                  <w:rPr>
                                    <w:color w:val="FFFFFF" w:themeColor="background1"/>
                                    <w:lang w:bidi="es-ES"/>
                                  </w:rPr>
                                  <w:t>Luciano Villa</w: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 xml:space="preserve"> (258562)</w:t>
                                </w:r>
                              </w:p>
                              <w:p w14:paraId="2FFEC1DF" w14:textId="3A20D24E" w:rsidR="00282E00" w:rsidRDefault="00282E00" w:rsidP="00282E00">
                                <w:pPr>
                                  <w:rPr>
                                    <w:color w:val="FFFFFF" w:themeColor="background1"/>
                                    <w:lang w:bidi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 xml:space="preserve">PROFESOR: </w: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ab/>
                                  <w:t>Enrique Verdes</w:t>
                                </w:r>
                              </w:p>
                              <w:p w14:paraId="1830DD05" w14:textId="74CF9A49" w:rsidR="00282E00" w:rsidRDefault="00282E00" w:rsidP="00282E00">
                                <w:pPr>
                                  <w:jc w:val="center"/>
                                  <w:rPr>
                                    <w:color w:val="FFFFFF" w:themeColor="background1"/>
                                    <w:lang w:bidi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 xml:space="preserve">10 de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>Agosto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 xml:space="preserve"> de 2021</w:t>
                                </w:r>
                              </w:p>
                              <w:p w14:paraId="3B13AE2A" w14:textId="16B8EDBD" w:rsidR="007D0DB7" w:rsidRDefault="007D0DB7" w:rsidP="00B355A8">
                                <w:pPr>
                                  <w:jc w:val="center"/>
                                  <w:rPr>
                                    <w:color w:val="FFFFFF" w:themeColor="background1"/>
                                    <w:lang w:bidi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br/>
                                </w:r>
                              </w:p>
                              <w:p w14:paraId="2CFBB6DC" w14:textId="465658F4" w:rsidR="007D0DB7" w:rsidRPr="00B355A8" w:rsidRDefault="007D0DB7" w:rsidP="00B355A8">
                                <w:pPr>
                                  <w:jc w:val="center"/>
                                  <w:rPr>
                                    <w:color w:val="FFFFFF" w:themeColor="background1"/>
                                    <w:lang w:bidi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 xml:space="preserve">Ignacio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>Tabárez</w:t>
                                </w:r>
                                <w:proofErr w:type="spellEnd"/>
                              </w:p>
                              <w:p w14:paraId="18631591" w14:textId="7D8C60C5" w:rsidR="007D0DB7" w:rsidRPr="005D120C" w:rsidRDefault="007D0DB7" w:rsidP="00B355A8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t>Ignacio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6104DEE4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6275ECA8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12E7C652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C4D771B" wp14:editId="72DF2F42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upo 28" descr="Forma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áfico 19" descr="hexágono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áfico 20" descr="hexágono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áfico 21" descr="hexágono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19C7C43" id="Grupo 28" o:spid="_x0000_s1026" alt="Forma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">
                    <v:shape id="Gráfico 19" o:spid="_x0000_s1027" type="#_x0000_t75" alt="hexágono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">
                      <v:imagedata r:id="rId17" o:title="hexágono 2"/>
                    </v:shape>
                    <v:shape id="Gráfico 20" o:spid="_x0000_s1028" type="#_x0000_t75" alt="hexágono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">
                      <v:imagedata r:id="rId19" o:title="hexágono 3"/>
                    </v:shape>
                    <v:shape id="Gráfico 21" o:spid="_x0000_s1029" type="#_x0000_t75" alt="hexágono 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">
                      <v:imagedata r:id="rId18" o:title="hexágono 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es-ES"/>
            </w:rPr>
            <w:drawing>
              <wp:anchor distT="0" distB="0" distL="114300" distR="114300" simplePos="0" relativeHeight="251668480" behindDoc="0" locked="0" layoutInCell="1" allowOverlap="1" wp14:anchorId="7724D8E8" wp14:editId="5BA225B4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áfico 23" descr="hexágo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áfico 13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es-ES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-427811678"/>
        <w:docPartObj>
          <w:docPartGallery w:val="Table of Contents"/>
          <w:docPartUnique/>
        </w:docPartObj>
      </w:sdtPr>
      <w:sdtEndPr/>
      <w:sdtContent>
        <w:p w14:paraId="4954F130" w14:textId="1F5AA389" w:rsidR="003A55C5" w:rsidRDefault="003A55C5">
          <w:pPr>
            <w:pStyle w:val="TtuloTDC"/>
          </w:pPr>
          <w:r>
            <w:t>Tabla de contenido</w:t>
          </w:r>
        </w:p>
        <w:p w14:paraId="6D4A851B" w14:textId="1E8C1A0E" w:rsidR="00CB5374" w:rsidRDefault="003A55C5">
          <w:pPr>
            <w:pStyle w:val="TDC1"/>
            <w:tabs>
              <w:tab w:val="left" w:pos="440"/>
              <w:tab w:val="right" w:leader="dot" w:pos="973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41661" w:history="1">
            <w:r w:rsidR="00CB5374" w:rsidRPr="00436961">
              <w:rPr>
                <w:rStyle w:val="Hipervnculo"/>
                <w:noProof/>
              </w:rPr>
              <w:t>1.</w:t>
            </w:r>
            <w:r w:rsidR="00CB5374">
              <w:rPr>
                <w:noProof/>
                <w:lang w:val="en-US"/>
              </w:rPr>
              <w:tab/>
            </w:r>
            <w:r w:rsidR="00CB5374" w:rsidRPr="00436961">
              <w:rPr>
                <w:rStyle w:val="Hipervnculo"/>
                <w:noProof/>
              </w:rPr>
              <w:t>DECLARACIÓN AUTORÍA</w:t>
            </w:r>
            <w:r w:rsidR="00CB5374">
              <w:rPr>
                <w:noProof/>
                <w:webHidden/>
              </w:rPr>
              <w:tab/>
            </w:r>
            <w:r w:rsidR="00CB5374">
              <w:rPr>
                <w:noProof/>
                <w:webHidden/>
              </w:rPr>
              <w:fldChar w:fldCharType="begin"/>
            </w:r>
            <w:r w:rsidR="00CB5374">
              <w:rPr>
                <w:noProof/>
                <w:webHidden/>
              </w:rPr>
              <w:instrText xml:space="preserve"> PAGEREF _Toc79441661 \h </w:instrText>
            </w:r>
            <w:r w:rsidR="00CB5374">
              <w:rPr>
                <w:noProof/>
                <w:webHidden/>
              </w:rPr>
            </w:r>
            <w:r w:rsidR="00CB5374">
              <w:rPr>
                <w:noProof/>
                <w:webHidden/>
              </w:rPr>
              <w:fldChar w:fldCharType="separate"/>
            </w:r>
            <w:r w:rsidR="00CB5374">
              <w:rPr>
                <w:noProof/>
                <w:webHidden/>
              </w:rPr>
              <w:t>2</w:t>
            </w:r>
            <w:r w:rsidR="00CB5374">
              <w:rPr>
                <w:noProof/>
                <w:webHidden/>
              </w:rPr>
              <w:fldChar w:fldCharType="end"/>
            </w:r>
          </w:hyperlink>
        </w:p>
        <w:p w14:paraId="5EE1561E" w14:textId="66BB47B6" w:rsidR="00CB5374" w:rsidRDefault="00CB5374">
          <w:pPr>
            <w:pStyle w:val="TDC1"/>
            <w:tabs>
              <w:tab w:val="left" w:pos="440"/>
              <w:tab w:val="right" w:leader="dot" w:pos="9736"/>
            </w:tabs>
            <w:rPr>
              <w:noProof/>
              <w:lang w:val="en-US"/>
            </w:rPr>
          </w:pPr>
          <w:hyperlink w:anchor="_Toc79441662" w:history="1">
            <w:r w:rsidRPr="00436961">
              <w:rPr>
                <w:rStyle w:val="Hipervnculo"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436961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199BD" w14:textId="7D0E3A11" w:rsidR="00CB5374" w:rsidRDefault="00CB5374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val="en-US"/>
            </w:rPr>
          </w:pPr>
          <w:hyperlink w:anchor="_Toc79441663" w:history="1">
            <w:r w:rsidRPr="00436961">
              <w:rPr>
                <w:rStyle w:val="Hipervnculo"/>
                <w:noProof/>
              </w:rPr>
              <w:t>2.1.</w:t>
            </w:r>
            <w:r>
              <w:rPr>
                <w:noProof/>
                <w:lang w:val="en-US"/>
              </w:rPr>
              <w:tab/>
            </w:r>
            <w:r w:rsidRPr="0043696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9D2A" w14:textId="7FC36540" w:rsidR="00CB5374" w:rsidRDefault="00CB5374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val="en-US"/>
            </w:rPr>
          </w:pPr>
          <w:hyperlink w:anchor="_Toc79441664" w:history="1">
            <w:r w:rsidRPr="00436961">
              <w:rPr>
                <w:rStyle w:val="Hipervnculo"/>
                <w:noProof/>
              </w:rPr>
              <w:t>2.2.</w:t>
            </w:r>
            <w:r>
              <w:rPr>
                <w:noProof/>
                <w:lang w:val="en-US"/>
              </w:rPr>
              <w:tab/>
            </w:r>
            <w:r w:rsidRPr="00436961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FBE5" w14:textId="1BABBEA2" w:rsidR="00CB5374" w:rsidRDefault="00CB5374">
          <w:pPr>
            <w:pStyle w:val="TDC1"/>
            <w:tabs>
              <w:tab w:val="left" w:pos="440"/>
              <w:tab w:val="right" w:leader="dot" w:pos="9736"/>
            </w:tabs>
            <w:rPr>
              <w:noProof/>
              <w:lang w:val="en-US"/>
            </w:rPr>
          </w:pPr>
          <w:hyperlink w:anchor="_Toc79441665" w:history="1">
            <w:r w:rsidRPr="00436961">
              <w:rPr>
                <w:rStyle w:val="Hipervnculo"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436961">
              <w:rPr>
                <w:rStyle w:val="Hipervnculo"/>
                <w:noProof/>
              </w:rPr>
              <w:t>SOLUCIÓN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5D67" w14:textId="3DF0BD3F" w:rsidR="00CB5374" w:rsidRDefault="00CB5374">
          <w:pPr>
            <w:pStyle w:val="TDC1"/>
            <w:tabs>
              <w:tab w:val="left" w:pos="440"/>
              <w:tab w:val="right" w:leader="dot" w:pos="9736"/>
            </w:tabs>
            <w:rPr>
              <w:noProof/>
              <w:lang w:val="en-US"/>
            </w:rPr>
          </w:pPr>
          <w:hyperlink w:anchor="_Toc79441666" w:history="1">
            <w:r w:rsidRPr="00436961">
              <w:rPr>
                <w:rStyle w:val="Hipervnculo"/>
                <w:noProof/>
              </w:rPr>
              <w:t>4.</w:t>
            </w:r>
            <w:r>
              <w:rPr>
                <w:noProof/>
                <w:lang w:val="en-US"/>
              </w:rPr>
              <w:tab/>
            </w:r>
            <w:r w:rsidRPr="0043696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99D9" w14:textId="313810C2" w:rsidR="003A55C5" w:rsidRDefault="003A55C5">
          <w:r>
            <w:rPr>
              <w:b/>
              <w:bCs/>
            </w:rPr>
            <w:fldChar w:fldCharType="end"/>
          </w:r>
        </w:p>
      </w:sdtContent>
    </w:sdt>
    <w:p w14:paraId="0B4889FC" w14:textId="75907A2A" w:rsidR="00B355A8" w:rsidRDefault="00B355A8">
      <w:pPr>
        <w:rPr>
          <w:sz w:val="24"/>
        </w:rPr>
      </w:pPr>
    </w:p>
    <w:p w14:paraId="04F89D89" w14:textId="77777777" w:rsidR="003A55C5" w:rsidRDefault="003A55C5">
      <w:pPr>
        <w:rPr>
          <w:rFonts w:asciiTheme="majorHAnsi" w:eastAsiaTheme="majorEastAsia" w:hAnsiTheme="majorHAnsi" w:cstheme="majorBidi"/>
          <w:b/>
          <w:color w:val="F3642C" w:themeColor="text2"/>
          <w:spacing w:val="5"/>
          <w:kern w:val="28"/>
          <w:sz w:val="44"/>
          <w:szCs w:val="56"/>
          <w:lang w:bidi="es-ES"/>
          <w14:ligatures w14:val="standardContextual"/>
          <w14:cntxtAlts/>
        </w:rPr>
      </w:pPr>
      <w:r>
        <w:rPr>
          <w:rFonts w:asciiTheme="majorHAnsi" w:eastAsiaTheme="majorEastAsia" w:hAnsiTheme="majorHAnsi" w:cstheme="majorBidi"/>
          <w:b/>
          <w:color w:val="F3642C" w:themeColor="text2"/>
          <w:spacing w:val="5"/>
          <w:kern w:val="28"/>
          <w:sz w:val="44"/>
          <w:szCs w:val="56"/>
          <w:lang w:bidi="es-ES"/>
          <w14:ligatures w14:val="standardContextual"/>
          <w14:cntxtAlts/>
        </w:rPr>
        <w:br w:type="page"/>
      </w:r>
    </w:p>
    <w:p w14:paraId="45735BCE" w14:textId="6C9E8839" w:rsidR="004F53E9" w:rsidRDefault="00B355A8" w:rsidP="00907103">
      <w:pPr>
        <w:jc w:val="center"/>
        <w:rPr>
          <w:rFonts w:asciiTheme="majorHAnsi" w:eastAsiaTheme="majorEastAsia" w:hAnsiTheme="majorHAnsi" w:cstheme="majorBidi"/>
          <w:b/>
          <w:color w:val="F3642C" w:themeColor="text2"/>
          <w:spacing w:val="5"/>
          <w:kern w:val="28"/>
          <w:sz w:val="44"/>
          <w:szCs w:val="56"/>
          <w:lang w:bidi="es-ES"/>
          <w14:ligatures w14:val="standardContextual"/>
          <w14:cntxtAlts/>
        </w:rPr>
      </w:pPr>
      <w:r w:rsidRPr="00B355A8">
        <w:rPr>
          <w:rFonts w:asciiTheme="majorHAnsi" w:eastAsiaTheme="majorEastAsia" w:hAnsiTheme="majorHAnsi" w:cstheme="majorBidi"/>
          <w:b/>
          <w:color w:val="F3642C" w:themeColor="text2"/>
          <w:spacing w:val="5"/>
          <w:kern w:val="28"/>
          <w:sz w:val="44"/>
          <w:szCs w:val="56"/>
          <w:lang w:bidi="es-ES"/>
          <w14:ligatures w14:val="standardContextual"/>
          <w14:cntxtAlts/>
        </w:rPr>
        <w:lastRenderedPageBreak/>
        <w:t>SOLUCIÓN PROYECTO</w:t>
      </w:r>
      <w:r>
        <w:rPr>
          <w:rFonts w:asciiTheme="majorHAnsi" w:eastAsiaTheme="majorEastAsia" w:hAnsiTheme="majorHAnsi" w:cstheme="majorBidi"/>
          <w:b/>
          <w:color w:val="F3642C" w:themeColor="text2"/>
          <w:spacing w:val="5"/>
          <w:kern w:val="28"/>
          <w:sz w:val="44"/>
          <w:szCs w:val="56"/>
          <w:lang w:bidi="es-ES"/>
          <w14:ligatures w14:val="standardContextual"/>
          <w14:cntxtAlts/>
        </w:rPr>
        <w:t xml:space="preserve"> </w:t>
      </w:r>
      <w:r w:rsidR="00907103">
        <w:rPr>
          <w:rFonts w:asciiTheme="majorHAnsi" w:eastAsiaTheme="majorEastAsia" w:hAnsiTheme="majorHAnsi" w:cstheme="majorBidi"/>
          <w:b/>
          <w:color w:val="F3642C" w:themeColor="text2"/>
          <w:spacing w:val="5"/>
          <w:kern w:val="28"/>
          <w:sz w:val="44"/>
          <w:szCs w:val="56"/>
          <w:lang w:bidi="es-ES"/>
          <w14:ligatures w14:val="standardContextual"/>
          <w14:cntxtAlts/>
        </w:rPr>
        <w:t>TALLER DE SERVIDORES LINUX</w:t>
      </w:r>
    </w:p>
    <w:p w14:paraId="639512D9" w14:textId="77777777" w:rsidR="00FC67CE" w:rsidRDefault="00FC67CE" w:rsidP="00FC67CE">
      <w:pPr>
        <w:pStyle w:val="Ttulo1"/>
        <w:numPr>
          <w:ilvl w:val="0"/>
          <w:numId w:val="23"/>
        </w:numPr>
      </w:pPr>
      <w:bookmarkStart w:id="0" w:name="_Toc57210188"/>
      <w:bookmarkStart w:id="1" w:name="_Toc79441661"/>
      <w:r>
        <w:t>DECLARACIÓN AUTORÍA</w:t>
      </w:r>
      <w:bookmarkEnd w:id="0"/>
      <w:bookmarkEnd w:id="1"/>
    </w:p>
    <w:p w14:paraId="5811AFF0" w14:textId="69C5B119" w:rsidR="00FC67CE" w:rsidRPr="00B4607A" w:rsidRDefault="00FC67CE" w:rsidP="00FC67CE">
      <w:r w:rsidRPr="00B4607A">
        <w:t xml:space="preserve">Victoria </w:t>
      </w:r>
      <w:proofErr w:type="spellStart"/>
      <w:r w:rsidRPr="00B4607A">
        <w:t>Gallardo</w:t>
      </w:r>
      <w:proofErr w:type="spellEnd"/>
      <w:r w:rsidRPr="00B4607A">
        <w:t xml:space="preserve">, Ignacio </w:t>
      </w:r>
      <w:proofErr w:type="spellStart"/>
      <w:r w:rsidRPr="00B4607A">
        <w:t>Tabárez</w:t>
      </w:r>
      <w:proofErr w:type="spellEnd"/>
      <w:r w:rsidRPr="00B4607A">
        <w:t xml:space="preserve"> y Bruno </w:t>
      </w:r>
      <w:proofErr w:type="spellStart"/>
      <w:r w:rsidRPr="00B4607A">
        <w:t>Bruzzone</w:t>
      </w:r>
      <w:proofErr w:type="spellEnd"/>
      <w:r w:rsidRPr="00B4607A">
        <w:t xml:space="preserve">, con número de estudiante 258562 - 173307 - 207154, y estudiantes </w:t>
      </w:r>
      <w:bookmarkStart w:id="2" w:name="Texto3"/>
      <w:r w:rsidRPr="00B4607A">
        <w:t>de la carrera Analista en Infraestructura Informática</w:t>
      </w:r>
      <w:bookmarkEnd w:id="2"/>
      <w:r w:rsidRPr="00B4607A">
        <w:t xml:space="preserve"> de la Escuela de Tecnologías de la Universidad ORT, en relación con el trabajo final presentado para su defensa y evaluación de la materia </w:t>
      </w:r>
      <w:r w:rsidR="00907103">
        <w:t>“Taller de Servidores Linux”</w:t>
      </w:r>
      <w:r w:rsidRPr="00B4607A">
        <w:t>, declaráramos que asumimos la originalidad de dicho trabajo, entendida en el sentido de que no se ha utilizado fuentes sin citarlas debidamente.</w:t>
      </w:r>
    </w:p>
    <w:p w14:paraId="7F89365A" w14:textId="797234F3" w:rsidR="00FC67CE" w:rsidRPr="00B4607A" w:rsidRDefault="00FC67CE" w:rsidP="00FC67CE">
      <w:pPr>
        <w:jc w:val="center"/>
      </w:pPr>
      <w:r w:rsidRPr="00B4607A">
        <w:t xml:space="preserve">Montevideo, </w:t>
      </w:r>
      <w:r w:rsidR="00907103">
        <w:t>10</w:t>
      </w:r>
      <w:r w:rsidRPr="00B4607A">
        <w:t xml:space="preserve"> de </w:t>
      </w:r>
      <w:r w:rsidR="00907103">
        <w:t>agosto</w:t>
      </w:r>
      <w:r w:rsidRPr="00B4607A">
        <w:t xml:space="preserve"> de 202</w:t>
      </w:r>
      <w:r w:rsidR="00907103">
        <w:t>1</w:t>
      </w:r>
    </w:p>
    <w:p w14:paraId="4DF704DE" w14:textId="6203A00F" w:rsidR="00FC67CE" w:rsidRPr="00B4607A" w:rsidRDefault="00FC67CE" w:rsidP="00FC67CE">
      <w:r w:rsidRPr="00B4607A">
        <w:t xml:space="preserve">Firma: Victoria </w:t>
      </w:r>
      <w:proofErr w:type="spellStart"/>
      <w:r w:rsidRPr="00B4607A">
        <w:t>Gallardo</w:t>
      </w:r>
      <w:proofErr w:type="spellEnd"/>
      <w:r w:rsidRPr="00B4607A">
        <w:t xml:space="preserve">, Ignacio </w:t>
      </w:r>
      <w:proofErr w:type="spellStart"/>
      <w:r w:rsidRPr="00B4607A">
        <w:t>Tabárez</w:t>
      </w:r>
      <w:proofErr w:type="spellEnd"/>
      <w:r w:rsidRPr="00B4607A">
        <w:t xml:space="preserve"> y </w:t>
      </w:r>
      <w:r w:rsidR="00907103">
        <w:t>Luciano</w:t>
      </w:r>
      <w:r w:rsidRPr="00B4607A">
        <w:t xml:space="preserve"> </w:t>
      </w:r>
      <w:r w:rsidR="00907103">
        <w:t>Villa</w:t>
      </w:r>
    </w:p>
    <w:p w14:paraId="7B004030" w14:textId="77777777" w:rsidR="000C3567" w:rsidRDefault="000C3567" w:rsidP="000C3567">
      <w:pPr>
        <w:pStyle w:val="Ttulo1"/>
        <w:numPr>
          <w:ilvl w:val="0"/>
          <w:numId w:val="23"/>
        </w:numPr>
      </w:pPr>
      <w:bookmarkStart w:id="3" w:name="_Toc57210189"/>
      <w:bookmarkStart w:id="4" w:name="_Toc79441662"/>
      <w:r>
        <w:t>RESUMEN EJECUTIVO</w:t>
      </w:r>
      <w:bookmarkEnd w:id="3"/>
      <w:bookmarkEnd w:id="4"/>
    </w:p>
    <w:p w14:paraId="25332EE5" w14:textId="77777777" w:rsidR="000C3567" w:rsidRDefault="000C3567" w:rsidP="000C3567">
      <w:pPr>
        <w:pStyle w:val="Ttulo2"/>
        <w:numPr>
          <w:ilvl w:val="1"/>
          <w:numId w:val="23"/>
        </w:numPr>
      </w:pPr>
      <w:bookmarkStart w:id="5" w:name="_Toc57210190"/>
      <w:bookmarkStart w:id="6" w:name="_Toc79441663"/>
      <w:r>
        <w:t>Introducción</w:t>
      </w:r>
      <w:bookmarkEnd w:id="5"/>
      <w:bookmarkEnd w:id="6"/>
    </w:p>
    <w:p w14:paraId="379AD80A" w14:textId="0B630FD7" w:rsidR="000C3567" w:rsidRDefault="000C3567" w:rsidP="000C3567">
      <w:pPr>
        <w:rPr>
          <w:rFonts w:eastAsia="Cambria" w:cstheme="minorHAnsi"/>
        </w:rPr>
      </w:pPr>
      <w:r w:rsidRPr="000E692B">
        <w:rPr>
          <w:rFonts w:eastAsia="Cambria" w:cstheme="minorHAnsi"/>
        </w:rPr>
        <w:t>El presente documento tiene como objetivo presentar un</w:t>
      </w:r>
      <w:r>
        <w:rPr>
          <w:rFonts w:eastAsia="Cambria" w:cstheme="minorHAnsi"/>
        </w:rPr>
        <w:t xml:space="preserve">a solución para el proyecto de </w:t>
      </w:r>
      <w:r w:rsidR="00907103">
        <w:rPr>
          <w:rFonts w:eastAsia="Cambria" w:cstheme="minorHAnsi"/>
        </w:rPr>
        <w:t>Taller de Servidores Linux</w:t>
      </w:r>
      <w:r>
        <w:rPr>
          <w:rFonts w:eastAsia="Cambria" w:cstheme="minorHAnsi"/>
        </w:rPr>
        <w:t xml:space="preserve"> en el marco de un trabajo obligatorio final. Este proyecto tiene como fin principal brindar una solución</w:t>
      </w:r>
      <w:r w:rsidR="00907103">
        <w:rPr>
          <w:rFonts w:eastAsia="Cambria" w:cstheme="minorHAnsi"/>
        </w:rPr>
        <w:t xml:space="preserve"> que automatice procesos</w:t>
      </w:r>
      <w:r>
        <w:rPr>
          <w:rFonts w:eastAsia="Cambria" w:cstheme="minorHAnsi"/>
        </w:rPr>
        <w:t xml:space="preserve"> de TI y/o infraestructura.</w:t>
      </w:r>
    </w:p>
    <w:p w14:paraId="780F83D0" w14:textId="39F0CA10" w:rsidR="000C3567" w:rsidRDefault="000C3567" w:rsidP="0088689D">
      <w:pPr>
        <w:pStyle w:val="Ttulo2"/>
        <w:numPr>
          <w:ilvl w:val="1"/>
          <w:numId w:val="23"/>
        </w:numPr>
      </w:pPr>
      <w:bookmarkStart w:id="7" w:name="_Toc57210192"/>
      <w:bookmarkStart w:id="8" w:name="_Toc79441664"/>
      <w:r>
        <w:t>Objetivos Específicos</w:t>
      </w:r>
      <w:bookmarkEnd w:id="7"/>
      <w:bookmarkEnd w:id="8"/>
    </w:p>
    <w:p w14:paraId="316505B4" w14:textId="77777777" w:rsidR="00907103" w:rsidRDefault="0088689D" w:rsidP="00907103">
      <w:r>
        <w:t>El objetivo de</w:t>
      </w:r>
      <w:r w:rsidR="00907103">
        <w:t xml:space="preserve">l taller </w:t>
      </w:r>
      <w:r>
        <w:t>es poder</w:t>
      </w:r>
      <w:r w:rsidR="00907103">
        <w:t xml:space="preserve"> crear procesos que automaticen las tareas que pueden ser repetitivas. Alcanzar la mayoría de las tareas automatizadas nos permite administrar mejor una infraestructura y utilizar de buena manera el tiempo de trabajo.</w:t>
      </w:r>
    </w:p>
    <w:p w14:paraId="09100B03" w14:textId="6D190C4C" w:rsidR="005D0C8E" w:rsidRDefault="00907103" w:rsidP="00907103">
      <w:pPr>
        <w:pStyle w:val="Ttulo1"/>
        <w:numPr>
          <w:ilvl w:val="0"/>
          <w:numId w:val="23"/>
        </w:numPr>
      </w:pPr>
      <w:bookmarkStart w:id="9" w:name="_Toc79441665"/>
      <w:r>
        <w:t>SOLUCIÓN PROYECTO</w:t>
      </w:r>
      <w:bookmarkEnd w:id="9"/>
    </w:p>
    <w:p w14:paraId="2C406050" w14:textId="28AADD3B" w:rsidR="00907103" w:rsidRDefault="00907103" w:rsidP="00B355A8">
      <w:pPr>
        <w:rPr>
          <w:noProof/>
        </w:rPr>
      </w:pPr>
      <w:r>
        <w:rPr>
          <w:noProof/>
        </w:rPr>
        <w:t>A continuación, se brindan los detalles de las modificaciones y configuración de las diferentes tareas realizadas.</w:t>
      </w:r>
    </w:p>
    <w:p w14:paraId="08C63847" w14:textId="5C1AA7EA" w:rsidR="008328CC" w:rsidRDefault="008328CC" w:rsidP="00FA08CC">
      <w:pPr>
        <w:pStyle w:val="Ttulo1"/>
        <w:numPr>
          <w:ilvl w:val="0"/>
          <w:numId w:val="23"/>
        </w:numPr>
      </w:pPr>
      <w:bookmarkStart w:id="10" w:name="_Toc79441666"/>
      <w:r>
        <w:t>REFERENCIAS</w:t>
      </w:r>
      <w:bookmarkEnd w:id="10"/>
    </w:p>
    <w:p w14:paraId="3F2B763B" w14:textId="77777777" w:rsidR="008328CC" w:rsidRDefault="008328CC" w:rsidP="008328CC">
      <w:pPr>
        <w:pStyle w:val="Prrafodelista"/>
        <w:ind w:left="720" w:firstLine="0"/>
        <w:rPr>
          <w:rFonts w:eastAsiaTheme="minorEastAsia"/>
          <w:sz w:val="22"/>
        </w:rPr>
      </w:pPr>
    </w:p>
    <w:p w14:paraId="4BB9AEB8" w14:textId="72C5F114" w:rsidR="00877AA6" w:rsidRPr="00877AA6" w:rsidRDefault="008328CC" w:rsidP="00877AA6">
      <w:pPr>
        <w:pStyle w:val="Prrafodelista"/>
        <w:numPr>
          <w:ilvl w:val="0"/>
          <w:numId w:val="13"/>
        </w:numPr>
        <w:rPr>
          <w:rFonts w:eastAsiaTheme="minorEastAsia"/>
          <w:sz w:val="22"/>
        </w:rPr>
      </w:pPr>
      <w:r w:rsidRPr="008328CC">
        <w:rPr>
          <w:rFonts w:eastAsiaTheme="minorEastAsia"/>
          <w:sz w:val="22"/>
        </w:rPr>
        <w:t>Material y video de Aulas</w:t>
      </w:r>
      <w:r>
        <w:rPr>
          <w:rFonts w:eastAsiaTheme="minorEastAsia"/>
          <w:sz w:val="22"/>
        </w:rPr>
        <w:t xml:space="preserve"> – https://aulas.ort.edu.uy</w:t>
      </w:r>
    </w:p>
    <w:p w14:paraId="40BD08E2" w14:textId="77777777" w:rsidR="00877AA6" w:rsidRPr="008328CC" w:rsidRDefault="00877AA6" w:rsidP="00877AA6">
      <w:pPr>
        <w:pStyle w:val="Prrafodelista"/>
        <w:ind w:left="720" w:firstLine="0"/>
        <w:rPr>
          <w:rFonts w:eastAsiaTheme="minorEastAsia"/>
          <w:sz w:val="22"/>
        </w:rPr>
      </w:pPr>
    </w:p>
    <w:sectPr w:rsidR="00877AA6" w:rsidRPr="008328CC" w:rsidSect="00C37285">
      <w:headerReference w:type="default" r:id="rId20"/>
      <w:footerReference w:type="even" r:id="rId21"/>
      <w:footerReference w:type="default" r:id="rId22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A229" w14:textId="77777777" w:rsidR="00B63BB4" w:rsidRDefault="00B63BB4">
      <w:pPr>
        <w:spacing w:after="0" w:line="240" w:lineRule="auto"/>
      </w:pPr>
      <w:r>
        <w:separator/>
      </w:r>
    </w:p>
  </w:endnote>
  <w:endnote w:type="continuationSeparator" w:id="0">
    <w:p w14:paraId="091151C3" w14:textId="77777777" w:rsidR="00B63BB4" w:rsidRDefault="00B63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7311" w14:textId="77777777" w:rsidR="007D0DB7" w:rsidRDefault="007D0DB7">
    <w:pPr>
      <w:jc w:val="right"/>
    </w:pPr>
  </w:p>
  <w:p w14:paraId="3CD2431F" w14:textId="77777777" w:rsidR="007D0DB7" w:rsidRDefault="007D0DB7" w:rsidP="009823B0">
    <w:pPr>
      <w:jc w:val="right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  <w:r>
      <w:rPr>
        <w:lang w:bidi="es-ES"/>
      </w:rPr>
      <w:t xml:space="preserve"> </w:t>
    </w:r>
    <w:r>
      <w:rPr>
        <w:color w:val="272063" w:themeColor="accent3"/>
        <w:lang w:bidi="es-ES"/>
      </w:rPr>
      <w:sym w:font="Wingdings 2" w:char="F097"/>
    </w:r>
  </w:p>
  <w:p w14:paraId="6965BDF9" w14:textId="77777777" w:rsidR="007D0DB7" w:rsidRDefault="007D0D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FA87E" w14:textId="77777777" w:rsidR="007D0DB7" w:rsidRPr="005D120C" w:rsidRDefault="007D0DB7">
        <w:pPr>
          <w:pStyle w:val="Piedepgina"/>
          <w:jc w:val="center"/>
          <w:rPr>
            <w:color w:val="3F1D5A" w:themeColor="accent1"/>
          </w:rPr>
        </w:pPr>
        <w:r w:rsidRPr="005D120C">
          <w:rPr>
            <w:color w:val="3F1D5A" w:themeColor="accent1"/>
            <w:lang w:bidi="es-ES"/>
          </w:rPr>
          <w:fldChar w:fldCharType="begin"/>
        </w:r>
        <w:r w:rsidRPr="005D120C">
          <w:rPr>
            <w:color w:val="3F1D5A" w:themeColor="accent1"/>
            <w:lang w:bidi="es-ES"/>
          </w:rPr>
          <w:instrText xml:space="preserve"> PAGE   \* MERGEFORMAT </w:instrText>
        </w:r>
        <w:r w:rsidRPr="005D120C">
          <w:rPr>
            <w:color w:val="3F1D5A" w:themeColor="accent1"/>
            <w:lang w:bidi="es-ES"/>
          </w:rPr>
          <w:fldChar w:fldCharType="separate"/>
        </w:r>
        <w:r>
          <w:rPr>
            <w:noProof/>
            <w:color w:val="3F1D5A" w:themeColor="accent1"/>
            <w:lang w:bidi="es-ES"/>
          </w:rPr>
          <w:t>1</w:t>
        </w:r>
        <w:r w:rsidRPr="005D120C">
          <w:rPr>
            <w:noProof/>
            <w:color w:val="3F1D5A" w:themeColor="accent1"/>
            <w:lang w:bidi="es-ES"/>
          </w:rPr>
          <w:fldChar w:fldCharType="end"/>
        </w:r>
      </w:p>
    </w:sdtContent>
  </w:sdt>
  <w:p w14:paraId="7DDFD8E3" w14:textId="77777777" w:rsidR="007D0DB7" w:rsidRDefault="007D0DB7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0CF82" w14:textId="77777777" w:rsidR="00B63BB4" w:rsidRDefault="00B63BB4">
      <w:pPr>
        <w:spacing w:after="0" w:line="240" w:lineRule="auto"/>
      </w:pPr>
      <w:r>
        <w:separator/>
      </w:r>
    </w:p>
  </w:footnote>
  <w:footnote w:type="continuationSeparator" w:id="0">
    <w:p w14:paraId="2B51A07E" w14:textId="77777777" w:rsidR="00B63BB4" w:rsidRDefault="00B63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alias w:val="Título"/>
      <w:tag w:val="Título"/>
      <w:id w:val="-139649923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06F09173" w14:textId="37C805B5" w:rsidR="007D0DB7" w:rsidRDefault="007D0DB7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 xml:space="preserve">     </w:t>
        </w:r>
      </w:p>
    </w:sdtContent>
  </w:sdt>
  <w:p w14:paraId="5608A2FF" w14:textId="77777777" w:rsidR="007D0DB7" w:rsidRPr="005D120C" w:rsidRDefault="007D0DB7">
    <w:pPr>
      <w:jc w:val="center"/>
      <w:rPr>
        <w:color w:val="F3642C" w:themeColor="text2"/>
      </w:rPr>
    </w:pPr>
    <w:r w:rsidRPr="005D120C">
      <w:rPr>
        <w:color w:val="F3642C" w:themeColor="text2"/>
        <w:lang w:bidi="es-ES"/>
      </w:rPr>
      <w:sym w:font="Symbol" w:char="F0B7"/>
    </w:r>
    <w:r w:rsidRPr="005D120C">
      <w:rPr>
        <w:color w:val="F3642C" w:themeColor="text2"/>
        <w:lang w:bidi="es-ES"/>
      </w:rPr>
      <w:t xml:space="preserve"> </w:t>
    </w:r>
    <w:r w:rsidRPr="005D120C">
      <w:rPr>
        <w:color w:val="F3642C" w:themeColor="text2"/>
        <w:lang w:bidi="es-ES"/>
      </w:rPr>
      <w:sym w:font="Symbol" w:char="F0B7"/>
    </w:r>
    <w:r w:rsidRPr="005D120C">
      <w:rPr>
        <w:color w:val="F3642C" w:themeColor="text2"/>
        <w:lang w:bidi="es-ES"/>
      </w:rPr>
      <w:t xml:space="preserve"> </w:t>
    </w:r>
    <w:r w:rsidRPr="005D120C">
      <w:rPr>
        <w:color w:val="F3642C" w:themeColor="text2"/>
        <w:lang w:bidi="es-ES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667"/>
    <w:multiLevelType w:val="hybridMultilevel"/>
    <w:tmpl w:val="8790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2B34"/>
    <w:multiLevelType w:val="hybridMultilevel"/>
    <w:tmpl w:val="177E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31AE"/>
    <w:multiLevelType w:val="hybridMultilevel"/>
    <w:tmpl w:val="1C86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A6F0E"/>
    <w:multiLevelType w:val="hybridMultilevel"/>
    <w:tmpl w:val="9874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642C1"/>
    <w:multiLevelType w:val="multilevel"/>
    <w:tmpl w:val="47AC0B10"/>
    <w:lvl w:ilvl="0">
      <w:start w:val="10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6F0D1E"/>
    <w:multiLevelType w:val="hybridMultilevel"/>
    <w:tmpl w:val="BEF4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F290C"/>
    <w:multiLevelType w:val="hybridMultilevel"/>
    <w:tmpl w:val="B73C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437EE"/>
    <w:multiLevelType w:val="hybridMultilevel"/>
    <w:tmpl w:val="D48A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40EE8"/>
    <w:multiLevelType w:val="hybridMultilevel"/>
    <w:tmpl w:val="0FE4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67E6F"/>
    <w:multiLevelType w:val="hybridMultilevel"/>
    <w:tmpl w:val="9148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75DE0"/>
    <w:multiLevelType w:val="hybridMultilevel"/>
    <w:tmpl w:val="4C30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B1EF5"/>
    <w:multiLevelType w:val="multilevel"/>
    <w:tmpl w:val="9CE8F3C4"/>
    <w:lvl w:ilvl="0">
      <w:start w:val="1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7F87C5C"/>
    <w:multiLevelType w:val="hybridMultilevel"/>
    <w:tmpl w:val="461E54D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29FF462D"/>
    <w:multiLevelType w:val="multilevel"/>
    <w:tmpl w:val="E25A55DE"/>
    <w:lvl w:ilvl="0">
      <w:start w:val="7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B37B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123297"/>
    <w:multiLevelType w:val="multilevel"/>
    <w:tmpl w:val="EE7E0F20"/>
    <w:lvl w:ilvl="0">
      <w:start w:val="9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7C6687E"/>
    <w:multiLevelType w:val="multilevel"/>
    <w:tmpl w:val="118C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876DD"/>
    <w:multiLevelType w:val="multilevel"/>
    <w:tmpl w:val="859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12A38"/>
    <w:multiLevelType w:val="hybridMultilevel"/>
    <w:tmpl w:val="A602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64363"/>
    <w:multiLevelType w:val="hybridMultilevel"/>
    <w:tmpl w:val="D81E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A4E72"/>
    <w:multiLevelType w:val="multilevel"/>
    <w:tmpl w:val="5F70D2FE"/>
    <w:lvl w:ilvl="0">
      <w:start w:val="1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BB52DA7"/>
    <w:multiLevelType w:val="multilevel"/>
    <w:tmpl w:val="350EEA02"/>
    <w:lvl w:ilvl="0">
      <w:start w:val="1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37C0340"/>
    <w:multiLevelType w:val="hybridMultilevel"/>
    <w:tmpl w:val="B030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A1CBE"/>
    <w:multiLevelType w:val="hybridMultilevel"/>
    <w:tmpl w:val="D41CA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B56DEA"/>
    <w:multiLevelType w:val="multilevel"/>
    <w:tmpl w:val="CB784820"/>
    <w:lvl w:ilvl="0">
      <w:start w:val="1"/>
      <w:numFmt w:val="decimal"/>
      <w:lvlText w:val="%1."/>
      <w:lvlJc w:val="left"/>
      <w:pPr>
        <w:ind w:left="1522" w:hanging="360"/>
      </w:pPr>
      <w:rPr>
        <w:rFonts w:ascii="Arial" w:eastAsia="Arial" w:hAnsi="Arial" w:cs="Arial" w:hint="default"/>
        <w:b/>
        <w:bCs/>
        <w:color w:val="3366CC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961" w:hanging="800"/>
      </w:pPr>
      <w:rPr>
        <w:rFonts w:hint="default"/>
        <w:w w:val="1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42" w:hanging="1080"/>
      </w:pPr>
      <w:rPr>
        <w:rFonts w:ascii="Arial" w:eastAsia="Arial" w:hAnsi="Arial" w:cs="Arial" w:hint="default"/>
        <w:color w:val="3366CC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"/>
      <w:lvlJc w:val="left"/>
      <w:pPr>
        <w:ind w:left="1949" w:hanging="360"/>
      </w:pPr>
      <w:rPr>
        <w:rFonts w:ascii="Wingdings" w:eastAsia="Wingdings" w:hAnsi="Wingdings" w:cs="Wingdings" w:hint="default"/>
        <w:b/>
        <w:bCs/>
        <w:color w:val="3366CC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0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BA05022"/>
    <w:multiLevelType w:val="hybridMultilevel"/>
    <w:tmpl w:val="003A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12BD7"/>
    <w:multiLevelType w:val="multilevel"/>
    <w:tmpl w:val="389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F0FF2"/>
    <w:multiLevelType w:val="hybridMultilevel"/>
    <w:tmpl w:val="C060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24B26"/>
    <w:multiLevelType w:val="hybridMultilevel"/>
    <w:tmpl w:val="8A6A7E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3E50C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B44997"/>
    <w:multiLevelType w:val="hybridMultilevel"/>
    <w:tmpl w:val="C8AA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34769"/>
    <w:multiLevelType w:val="hybridMultilevel"/>
    <w:tmpl w:val="B64A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83492"/>
    <w:multiLevelType w:val="multilevel"/>
    <w:tmpl w:val="E18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2"/>
  </w:num>
  <w:num w:numId="5">
    <w:abstractNumId w:val="7"/>
  </w:num>
  <w:num w:numId="6">
    <w:abstractNumId w:val="24"/>
  </w:num>
  <w:num w:numId="7">
    <w:abstractNumId w:val="19"/>
  </w:num>
  <w:num w:numId="8">
    <w:abstractNumId w:val="8"/>
  </w:num>
  <w:num w:numId="9">
    <w:abstractNumId w:val="31"/>
  </w:num>
  <w:num w:numId="10">
    <w:abstractNumId w:val="10"/>
  </w:num>
  <w:num w:numId="11">
    <w:abstractNumId w:val="23"/>
  </w:num>
  <w:num w:numId="12">
    <w:abstractNumId w:val="6"/>
  </w:num>
  <w:num w:numId="13">
    <w:abstractNumId w:val="2"/>
  </w:num>
  <w:num w:numId="14">
    <w:abstractNumId w:val="17"/>
  </w:num>
  <w:num w:numId="15">
    <w:abstractNumId w:val="18"/>
  </w:num>
  <w:num w:numId="16">
    <w:abstractNumId w:val="16"/>
  </w:num>
  <w:num w:numId="17">
    <w:abstractNumId w:val="26"/>
  </w:num>
  <w:num w:numId="18">
    <w:abstractNumId w:val="32"/>
  </w:num>
  <w:num w:numId="19">
    <w:abstractNumId w:val="12"/>
  </w:num>
  <w:num w:numId="20">
    <w:abstractNumId w:val="0"/>
  </w:num>
  <w:num w:numId="21">
    <w:abstractNumId w:val="3"/>
  </w:num>
  <w:num w:numId="22">
    <w:abstractNumId w:val="9"/>
  </w:num>
  <w:num w:numId="23">
    <w:abstractNumId w:val="14"/>
  </w:num>
  <w:num w:numId="24">
    <w:abstractNumId w:val="28"/>
  </w:num>
  <w:num w:numId="25">
    <w:abstractNumId w:val="5"/>
  </w:num>
  <w:num w:numId="26">
    <w:abstractNumId w:val="1"/>
  </w:num>
  <w:num w:numId="27">
    <w:abstractNumId w:val="29"/>
  </w:num>
  <w:num w:numId="28">
    <w:abstractNumId w:val="15"/>
  </w:num>
  <w:num w:numId="29">
    <w:abstractNumId w:val="4"/>
  </w:num>
  <w:num w:numId="30">
    <w:abstractNumId w:val="11"/>
  </w:num>
  <w:num w:numId="31">
    <w:abstractNumId w:val="20"/>
  </w:num>
  <w:num w:numId="32">
    <w:abstractNumId w:val="2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BF"/>
    <w:rsid w:val="000227A2"/>
    <w:rsid w:val="0003134D"/>
    <w:rsid w:val="00051028"/>
    <w:rsid w:val="0005115B"/>
    <w:rsid w:val="00051604"/>
    <w:rsid w:val="00056BFA"/>
    <w:rsid w:val="00092CF5"/>
    <w:rsid w:val="000B5207"/>
    <w:rsid w:val="000C3567"/>
    <w:rsid w:val="00150CBB"/>
    <w:rsid w:val="001557A7"/>
    <w:rsid w:val="00172D10"/>
    <w:rsid w:val="001A2155"/>
    <w:rsid w:val="001A4C63"/>
    <w:rsid w:val="001C17B2"/>
    <w:rsid w:val="001C62C8"/>
    <w:rsid w:val="001D26E3"/>
    <w:rsid w:val="0022544A"/>
    <w:rsid w:val="002264C0"/>
    <w:rsid w:val="00250B83"/>
    <w:rsid w:val="00260E5B"/>
    <w:rsid w:val="00282E00"/>
    <w:rsid w:val="00290554"/>
    <w:rsid w:val="002A2E02"/>
    <w:rsid w:val="003529CF"/>
    <w:rsid w:val="00374C02"/>
    <w:rsid w:val="00384E1D"/>
    <w:rsid w:val="003A55C5"/>
    <w:rsid w:val="003F17C8"/>
    <w:rsid w:val="00402B74"/>
    <w:rsid w:val="004201DC"/>
    <w:rsid w:val="004269BF"/>
    <w:rsid w:val="00426F60"/>
    <w:rsid w:val="00437D92"/>
    <w:rsid w:val="004656A3"/>
    <w:rsid w:val="00472202"/>
    <w:rsid w:val="004837C6"/>
    <w:rsid w:val="004A75A0"/>
    <w:rsid w:val="004A7E44"/>
    <w:rsid w:val="004B4DFB"/>
    <w:rsid w:val="004B67C4"/>
    <w:rsid w:val="004B79BA"/>
    <w:rsid w:val="004C516E"/>
    <w:rsid w:val="004C593F"/>
    <w:rsid w:val="004F53E9"/>
    <w:rsid w:val="00503154"/>
    <w:rsid w:val="00545ABC"/>
    <w:rsid w:val="0054671E"/>
    <w:rsid w:val="00551970"/>
    <w:rsid w:val="00590A98"/>
    <w:rsid w:val="00595EDB"/>
    <w:rsid w:val="005A5F10"/>
    <w:rsid w:val="005D0C8E"/>
    <w:rsid w:val="005D120C"/>
    <w:rsid w:val="005E2476"/>
    <w:rsid w:val="00645216"/>
    <w:rsid w:val="006601A6"/>
    <w:rsid w:val="00692DAB"/>
    <w:rsid w:val="00720BC7"/>
    <w:rsid w:val="00732598"/>
    <w:rsid w:val="007462DD"/>
    <w:rsid w:val="00783650"/>
    <w:rsid w:val="00793F23"/>
    <w:rsid w:val="00796F5A"/>
    <w:rsid w:val="007B09BD"/>
    <w:rsid w:val="007D0DB7"/>
    <w:rsid w:val="007F614D"/>
    <w:rsid w:val="008328CC"/>
    <w:rsid w:val="008373B6"/>
    <w:rsid w:val="00877AA6"/>
    <w:rsid w:val="0088689D"/>
    <w:rsid w:val="008919C6"/>
    <w:rsid w:val="00897A4A"/>
    <w:rsid w:val="00897EAC"/>
    <w:rsid w:val="008A1C08"/>
    <w:rsid w:val="008A25CD"/>
    <w:rsid w:val="008F2186"/>
    <w:rsid w:val="00901939"/>
    <w:rsid w:val="00907103"/>
    <w:rsid w:val="0092503E"/>
    <w:rsid w:val="0096164A"/>
    <w:rsid w:val="009823B0"/>
    <w:rsid w:val="009B6A41"/>
    <w:rsid w:val="009F026E"/>
    <w:rsid w:val="00A05B56"/>
    <w:rsid w:val="00A272E4"/>
    <w:rsid w:val="00A5514F"/>
    <w:rsid w:val="00A77A46"/>
    <w:rsid w:val="00A80012"/>
    <w:rsid w:val="00AA3C0B"/>
    <w:rsid w:val="00AA6E22"/>
    <w:rsid w:val="00AC2F7B"/>
    <w:rsid w:val="00AD0555"/>
    <w:rsid w:val="00B26228"/>
    <w:rsid w:val="00B355A8"/>
    <w:rsid w:val="00B476DC"/>
    <w:rsid w:val="00B57833"/>
    <w:rsid w:val="00B63BB4"/>
    <w:rsid w:val="00B70B94"/>
    <w:rsid w:val="00B76B9C"/>
    <w:rsid w:val="00B85FDC"/>
    <w:rsid w:val="00B903A7"/>
    <w:rsid w:val="00B96C9E"/>
    <w:rsid w:val="00BA71A6"/>
    <w:rsid w:val="00BD44DC"/>
    <w:rsid w:val="00C37285"/>
    <w:rsid w:val="00C45468"/>
    <w:rsid w:val="00C61337"/>
    <w:rsid w:val="00CB0398"/>
    <w:rsid w:val="00CB5374"/>
    <w:rsid w:val="00CE4E51"/>
    <w:rsid w:val="00CF110C"/>
    <w:rsid w:val="00D07E6C"/>
    <w:rsid w:val="00D14ECC"/>
    <w:rsid w:val="00D41505"/>
    <w:rsid w:val="00D45354"/>
    <w:rsid w:val="00D7750D"/>
    <w:rsid w:val="00DA1C7D"/>
    <w:rsid w:val="00DB5F52"/>
    <w:rsid w:val="00DE75A0"/>
    <w:rsid w:val="00E06CF9"/>
    <w:rsid w:val="00E463BF"/>
    <w:rsid w:val="00EB5532"/>
    <w:rsid w:val="00EC2090"/>
    <w:rsid w:val="00ED6856"/>
    <w:rsid w:val="00F233D7"/>
    <w:rsid w:val="00F515E1"/>
    <w:rsid w:val="00F54109"/>
    <w:rsid w:val="00F574D6"/>
    <w:rsid w:val="00F60223"/>
    <w:rsid w:val="00F6197A"/>
    <w:rsid w:val="00F71C6E"/>
    <w:rsid w:val="00FA08CC"/>
    <w:rsid w:val="00FC67CE"/>
    <w:rsid w:val="00FD2FA9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571A0"/>
  <w15:docId w15:val="{8BFFFECD-BE6E-4CC6-AAC1-621BB6E3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BFA"/>
    <w:pPr>
      <w:keepNext/>
      <w:keepLines/>
      <w:shd w:val="clear" w:color="auto" w:fill="3F1D5A" w:themeFill="accent1"/>
      <w:spacing w:before="360" w:after="0" w:line="228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BFA"/>
    <w:rPr>
      <w:rFonts w:asciiTheme="majorHAnsi" w:eastAsiaTheme="majorEastAsia" w:hAnsiTheme="majorHAnsi" w:cstheme="majorBidi"/>
      <w:bCs/>
      <w:color w:val="FFFFFF" w:themeColor="background1"/>
      <w:sz w:val="24"/>
      <w:szCs w:val="32"/>
      <w:shd w:val="clear" w:color="auto" w:fill="3F1D5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3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 1"/>
    <w:basedOn w:val="Ttulo"/>
    <w:link w:val="Carcterdeestilo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cterdeestilo1">
    <w:name w:val="Carácter de estilo 1"/>
    <w:basedOn w:val="TtuloCar"/>
    <w:link w:val="Estilo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extoindependiente">
    <w:name w:val="Body Text"/>
    <w:basedOn w:val="Normal"/>
    <w:link w:val="TextoindependienteCar"/>
    <w:uiPriority w:val="1"/>
    <w:qFormat/>
    <w:rsid w:val="00B96C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6C9E"/>
    <w:rPr>
      <w:rFonts w:ascii="Arial" w:eastAsia="Arial" w:hAnsi="Arial" w:cs="Arial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A55C5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3A55C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3A55C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A55C5"/>
    <w:rPr>
      <w:color w:val="F3642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7A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E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uentedeprrafopredeter"/>
    <w:rsid w:val="00CE4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o\AppData\Roaming\Microsoft\Templates\Informe%20(dise&#241;o%20Ejecutiv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80E23-86B7-4D3F-9FEE-E1313D9E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</Template>
  <TotalTime>10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Juan Tabarez</cp:lastModifiedBy>
  <cp:revision>4</cp:revision>
  <cp:lastPrinted>2009-08-05T20:41:00Z</cp:lastPrinted>
  <dcterms:created xsi:type="dcterms:W3CDTF">2021-08-10T01:39:00Z</dcterms:created>
  <dcterms:modified xsi:type="dcterms:W3CDTF">2021-08-10T01:47:00Z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